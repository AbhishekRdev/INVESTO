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16BC5" w14:textId="1DC7C74D" w:rsidR="00044941" w:rsidRPr="00A44017" w:rsidRDefault="00BC41B0" w:rsidP="00BC41B0">
      <w:pPr>
        <w:rPr>
          <w:rFonts w:ascii="Trebuchet MS" w:hAnsi="Trebuchet MS"/>
          <w:sz w:val="28"/>
          <w:szCs w:val="28"/>
        </w:rPr>
      </w:pPr>
      <w:r w:rsidRPr="00A44017">
        <w:rPr>
          <w:rFonts w:ascii="Trebuchet MS" w:hAnsi="Trebuchet MS"/>
          <w:sz w:val="28"/>
          <w:szCs w:val="28"/>
        </w:rPr>
        <w:t>TEAM 3</w:t>
      </w:r>
    </w:p>
    <w:p w14:paraId="14358CA6" w14:textId="5AD4330B" w:rsidR="00BC41B0" w:rsidRPr="00A44017" w:rsidRDefault="00BC41B0" w:rsidP="00BC41B0">
      <w:pPr>
        <w:rPr>
          <w:rFonts w:ascii="Trebuchet MS" w:hAnsi="Trebuchet MS"/>
          <w:sz w:val="28"/>
          <w:szCs w:val="28"/>
        </w:rPr>
      </w:pPr>
      <w:r w:rsidRPr="00A44017">
        <w:rPr>
          <w:rFonts w:ascii="Trebuchet MS" w:hAnsi="Trebuchet MS"/>
          <w:sz w:val="28"/>
          <w:szCs w:val="28"/>
        </w:rPr>
        <w:t>Abhishek Rana || Tanish Vermani</w:t>
      </w:r>
    </w:p>
    <w:p w14:paraId="43B0D1AE" w14:textId="7AFCDDF7" w:rsidR="007B28BC" w:rsidRPr="00A44017" w:rsidRDefault="009F2B2F" w:rsidP="00BC41B0">
      <w:pPr>
        <w:rPr>
          <w:rFonts w:ascii="Trebuchet MS" w:hAnsi="Trebuchet MS"/>
        </w:rPr>
      </w:pPr>
      <w:r w:rsidRPr="00A44017">
        <w:rPr>
          <w:rFonts w:ascii="Trebuchet MS" w:hAnsi="Trebuchet MS"/>
        </w:rPr>
        <w:t xml:space="preserve">Proposed </w:t>
      </w:r>
      <w:r w:rsidR="00714389" w:rsidRPr="00A44017">
        <w:rPr>
          <w:rFonts w:ascii="Trebuchet MS" w:hAnsi="Trebuchet MS"/>
        </w:rPr>
        <w:t>to: -</w:t>
      </w:r>
      <w:r w:rsidRPr="00A44017">
        <w:rPr>
          <w:rFonts w:ascii="Trebuchet MS" w:hAnsi="Trebuchet MS"/>
        </w:rPr>
        <w:t xml:space="preserve"> Mr. Rahul </w:t>
      </w:r>
      <w:r w:rsidR="009442C8" w:rsidRPr="00A44017">
        <w:rPr>
          <w:rFonts w:ascii="Trebuchet MS" w:hAnsi="Trebuchet MS"/>
        </w:rPr>
        <w:t xml:space="preserve">Rastogi </w:t>
      </w:r>
    </w:p>
    <w:p w14:paraId="51DC48BC" w14:textId="77777777" w:rsidR="004D755B" w:rsidRPr="00A44017" w:rsidRDefault="004D755B" w:rsidP="00BC41B0">
      <w:pPr>
        <w:rPr>
          <w:rFonts w:ascii="Trebuchet MS" w:hAnsi="Trebuchet MS"/>
        </w:rPr>
      </w:pPr>
    </w:p>
    <w:p w14:paraId="69B67220" w14:textId="0E7E3985" w:rsidR="00BC41B0" w:rsidRPr="00A44017" w:rsidRDefault="00BC41B0" w:rsidP="00BC41B0">
      <w:pPr>
        <w:rPr>
          <w:rFonts w:ascii="Trebuchet MS" w:hAnsi="Trebuchet MS"/>
          <w:sz w:val="56"/>
          <w:szCs w:val="56"/>
        </w:rPr>
      </w:pPr>
      <w:r w:rsidRPr="00A44017">
        <w:rPr>
          <w:rFonts w:ascii="Trebuchet MS" w:hAnsi="Trebuchet MS"/>
          <w:sz w:val="56"/>
          <w:szCs w:val="56"/>
        </w:rPr>
        <w:t>EDA of Cryptocurrency</w:t>
      </w:r>
    </w:p>
    <w:p w14:paraId="1B7167CE" w14:textId="3C27FD91" w:rsidR="00BC41B0" w:rsidRPr="00A44017" w:rsidRDefault="00BC41B0" w:rsidP="00BC41B0">
      <w:pPr>
        <w:rPr>
          <w:rFonts w:ascii="Trebuchet MS" w:hAnsi="Trebuchet MS"/>
        </w:rPr>
      </w:pPr>
      <w:r w:rsidRPr="00A44017">
        <w:rPr>
          <w:rFonts w:ascii="Trebuchet MS" w:hAnsi="Trebuchet MS"/>
        </w:rPr>
        <w:t>14</w:t>
      </w:r>
      <w:r w:rsidRPr="00A44017">
        <w:rPr>
          <w:rFonts w:ascii="Trebuchet MS" w:hAnsi="Trebuchet MS"/>
          <w:vertAlign w:val="superscript"/>
        </w:rPr>
        <w:t>th</w:t>
      </w:r>
      <w:r w:rsidRPr="00A44017">
        <w:rPr>
          <w:rFonts w:ascii="Trebuchet MS" w:hAnsi="Trebuchet MS"/>
        </w:rPr>
        <w:t xml:space="preserve"> March 2022</w:t>
      </w:r>
    </w:p>
    <w:p w14:paraId="653774D2" w14:textId="1B8991A1" w:rsidR="00BC41B0" w:rsidRPr="00A44017" w:rsidRDefault="00BC41B0" w:rsidP="00BC41B0">
      <w:pPr>
        <w:rPr>
          <w:rFonts w:ascii="Trebuchet MS" w:hAnsi="Trebuchet MS"/>
        </w:rPr>
      </w:pPr>
    </w:p>
    <w:p w14:paraId="07A49234" w14:textId="03B9368F" w:rsidR="00BC41B0" w:rsidRPr="00A44017" w:rsidRDefault="00BC41B0" w:rsidP="00BC41B0">
      <w:pPr>
        <w:rPr>
          <w:rFonts w:ascii="Trebuchet MS" w:hAnsi="Trebuchet MS"/>
          <w:b/>
          <w:bCs/>
          <w:sz w:val="28"/>
          <w:szCs w:val="28"/>
        </w:rPr>
      </w:pPr>
      <w:r w:rsidRPr="00A44017">
        <w:rPr>
          <w:rFonts w:ascii="Trebuchet MS" w:hAnsi="Trebuchet MS"/>
          <w:b/>
          <w:bCs/>
          <w:sz w:val="28"/>
          <w:szCs w:val="28"/>
        </w:rPr>
        <w:t>OVERVIEW</w:t>
      </w:r>
    </w:p>
    <w:p w14:paraId="672AB000" w14:textId="1E7EC584" w:rsidR="00656A81" w:rsidRPr="00A44017" w:rsidRDefault="00656A81" w:rsidP="00656A81">
      <w:pPr>
        <w:pStyle w:val="GraphicAnchor"/>
        <w:numPr>
          <w:ilvl w:val="0"/>
          <w:numId w:val="10"/>
        </w:numPr>
        <w:rPr>
          <w:rFonts w:ascii="Trebuchet MS" w:hAnsi="Trebuchet MS"/>
          <w:sz w:val="32"/>
          <w:szCs w:val="32"/>
        </w:rPr>
      </w:pPr>
      <w:r w:rsidRPr="00A44017">
        <w:rPr>
          <w:rFonts w:ascii="Trebuchet MS" w:hAnsi="Trebuchet MS"/>
          <w:sz w:val="32"/>
          <w:szCs w:val="32"/>
        </w:rPr>
        <w:t>Data Analysis</w:t>
      </w:r>
    </w:p>
    <w:p w14:paraId="6BAEE676" w14:textId="77777777" w:rsidR="00656A81" w:rsidRPr="00A44017" w:rsidRDefault="00656A81" w:rsidP="00656A81">
      <w:pPr>
        <w:pStyle w:val="GraphicAnchor"/>
        <w:numPr>
          <w:ilvl w:val="0"/>
          <w:numId w:val="10"/>
        </w:numPr>
        <w:rPr>
          <w:rFonts w:ascii="Trebuchet MS" w:hAnsi="Trebuchet MS"/>
          <w:sz w:val="32"/>
          <w:szCs w:val="32"/>
        </w:rPr>
      </w:pPr>
      <w:r w:rsidRPr="00A44017">
        <w:rPr>
          <w:rFonts w:ascii="Trebuchet MS" w:hAnsi="Trebuchet MS"/>
          <w:sz w:val="32"/>
          <w:szCs w:val="32"/>
        </w:rPr>
        <w:t>Data Science</w:t>
      </w:r>
    </w:p>
    <w:p w14:paraId="2FCC1D60" w14:textId="77777777" w:rsidR="00656A81" w:rsidRPr="00A44017" w:rsidRDefault="00656A81" w:rsidP="00656A81">
      <w:pPr>
        <w:pStyle w:val="GraphicAnchor"/>
        <w:numPr>
          <w:ilvl w:val="0"/>
          <w:numId w:val="10"/>
        </w:numPr>
        <w:rPr>
          <w:rFonts w:ascii="Trebuchet MS" w:hAnsi="Trebuchet MS"/>
          <w:sz w:val="32"/>
          <w:szCs w:val="32"/>
        </w:rPr>
      </w:pPr>
      <w:r w:rsidRPr="00A44017">
        <w:rPr>
          <w:rFonts w:ascii="Trebuchet MS" w:hAnsi="Trebuchet MS"/>
          <w:sz w:val="32"/>
          <w:szCs w:val="32"/>
        </w:rPr>
        <w:t>Regression Study</w:t>
      </w:r>
    </w:p>
    <w:p w14:paraId="736EBDD9" w14:textId="7578D6E0" w:rsidR="00BC41B0" w:rsidRPr="00A44017" w:rsidRDefault="00656A81" w:rsidP="00BC41B0">
      <w:pPr>
        <w:pStyle w:val="GraphicAnchor"/>
        <w:numPr>
          <w:ilvl w:val="0"/>
          <w:numId w:val="10"/>
        </w:numPr>
        <w:rPr>
          <w:rFonts w:ascii="Trebuchet MS" w:hAnsi="Trebuchet MS"/>
          <w:sz w:val="32"/>
          <w:szCs w:val="32"/>
        </w:rPr>
      </w:pPr>
      <w:r w:rsidRPr="00A44017">
        <w:rPr>
          <w:rFonts w:ascii="Trebuchet MS" w:hAnsi="Trebuchet MS"/>
          <w:sz w:val="32"/>
          <w:szCs w:val="32"/>
        </w:rPr>
        <w:t>Data Wrangling</w:t>
      </w:r>
    </w:p>
    <w:p w14:paraId="22A8A2D4" w14:textId="3A7B6C6B" w:rsidR="00BC41B0" w:rsidRPr="00A44017" w:rsidRDefault="00BC41B0" w:rsidP="00BC41B0">
      <w:pPr>
        <w:rPr>
          <w:rFonts w:ascii="Trebuchet MS" w:hAnsi="Trebuchet MS"/>
        </w:rPr>
      </w:pPr>
    </w:p>
    <w:p w14:paraId="2BFB10B3" w14:textId="7EF878B4" w:rsidR="00BC41B0" w:rsidRPr="00A44017" w:rsidRDefault="00BC41B0" w:rsidP="00BC41B0">
      <w:pPr>
        <w:rPr>
          <w:rFonts w:ascii="Trebuchet MS" w:hAnsi="Trebuchet MS"/>
          <w:b/>
          <w:bCs/>
          <w:sz w:val="28"/>
          <w:szCs w:val="28"/>
        </w:rPr>
      </w:pPr>
      <w:r w:rsidRPr="00A44017">
        <w:rPr>
          <w:rFonts w:ascii="Trebuchet MS" w:hAnsi="Trebuchet MS"/>
          <w:b/>
          <w:bCs/>
          <w:sz w:val="28"/>
          <w:szCs w:val="28"/>
        </w:rPr>
        <w:t>GOALS</w:t>
      </w:r>
    </w:p>
    <w:p w14:paraId="52D07058" w14:textId="32C4554E" w:rsidR="00A858CF" w:rsidRPr="00A44017" w:rsidRDefault="00A858CF" w:rsidP="00A858CF">
      <w:pPr>
        <w:pStyle w:val="GraphicAnchor"/>
        <w:numPr>
          <w:ilvl w:val="0"/>
          <w:numId w:val="9"/>
        </w:numPr>
        <w:jc w:val="both"/>
        <w:rPr>
          <w:rFonts w:ascii="Trebuchet MS" w:hAnsi="Trebuchet MS"/>
          <w:sz w:val="28"/>
          <w:szCs w:val="28"/>
        </w:rPr>
      </w:pPr>
      <w:r w:rsidRPr="00A44017">
        <w:rPr>
          <w:rFonts w:ascii="Trebuchet MS" w:hAnsi="Trebuchet MS"/>
          <w:sz w:val="28"/>
          <w:szCs w:val="28"/>
        </w:rPr>
        <w:t>Maximize insight into a data set</w:t>
      </w:r>
    </w:p>
    <w:p w14:paraId="2172C0B4" w14:textId="77777777" w:rsidR="00A858CF" w:rsidRPr="00A44017" w:rsidRDefault="00A858CF" w:rsidP="00A858CF">
      <w:pPr>
        <w:pStyle w:val="GraphicAnchor"/>
        <w:numPr>
          <w:ilvl w:val="0"/>
          <w:numId w:val="9"/>
        </w:numPr>
        <w:jc w:val="both"/>
        <w:rPr>
          <w:rFonts w:ascii="Trebuchet MS" w:hAnsi="Trebuchet MS"/>
          <w:sz w:val="28"/>
          <w:szCs w:val="28"/>
        </w:rPr>
      </w:pPr>
      <w:r w:rsidRPr="00A44017">
        <w:rPr>
          <w:rFonts w:ascii="Trebuchet MS" w:hAnsi="Trebuchet MS"/>
          <w:sz w:val="28"/>
          <w:szCs w:val="28"/>
        </w:rPr>
        <w:t>Understand structure of data</w:t>
      </w:r>
    </w:p>
    <w:p w14:paraId="4A577FF9" w14:textId="77777777" w:rsidR="00A858CF" w:rsidRPr="00A44017" w:rsidRDefault="00A858CF" w:rsidP="00A858CF">
      <w:pPr>
        <w:pStyle w:val="GraphicAnchor"/>
        <w:numPr>
          <w:ilvl w:val="0"/>
          <w:numId w:val="9"/>
        </w:numPr>
        <w:jc w:val="both"/>
        <w:rPr>
          <w:rFonts w:ascii="Trebuchet MS" w:hAnsi="Trebuchet MS"/>
          <w:sz w:val="28"/>
          <w:szCs w:val="28"/>
        </w:rPr>
      </w:pPr>
      <w:r w:rsidRPr="00A44017">
        <w:rPr>
          <w:rFonts w:ascii="Trebuchet MS" w:hAnsi="Trebuchet MS"/>
          <w:sz w:val="28"/>
          <w:szCs w:val="28"/>
        </w:rPr>
        <w:t>Extract important variables</w:t>
      </w:r>
    </w:p>
    <w:p w14:paraId="19D55158" w14:textId="77777777" w:rsidR="00A858CF" w:rsidRPr="00A44017" w:rsidRDefault="00A858CF" w:rsidP="00A858CF">
      <w:pPr>
        <w:pStyle w:val="GraphicAnchor"/>
        <w:numPr>
          <w:ilvl w:val="0"/>
          <w:numId w:val="9"/>
        </w:numPr>
        <w:jc w:val="both"/>
        <w:rPr>
          <w:rFonts w:ascii="Trebuchet MS" w:hAnsi="Trebuchet MS"/>
          <w:sz w:val="28"/>
          <w:szCs w:val="28"/>
        </w:rPr>
      </w:pPr>
      <w:r w:rsidRPr="00A44017">
        <w:rPr>
          <w:rFonts w:ascii="Trebuchet MS" w:hAnsi="Trebuchet MS"/>
          <w:sz w:val="28"/>
          <w:szCs w:val="28"/>
        </w:rPr>
        <w:t>Detect outliers and anomalies</w:t>
      </w:r>
    </w:p>
    <w:p w14:paraId="279E674D" w14:textId="77777777" w:rsidR="00A858CF" w:rsidRPr="00A44017" w:rsidRDefault="00A858CF" w:rsidP="00A858CF">
      <w:pPr>
        <w:pStyle w:val="GraphicAnchor"/>
        <w:numPr>
          <w:ilvl w:val="0"/>
          <w:numId w:val="9"/>
        </w:numPr>
        <w:jc w:val="both"/>
        <w:rPr>
          <w:rFonts w:ascii="Trebuchet MS" w:hAnsi="Trebuchet MS"/>
          <w:sz w:val="28"/>
          <w:szCs w:val="28"/>
        </w:rPr>
      </w:pPr>
      <w:r w:rsidRPr="00A44017">
        <w:rPr>
          <w:rFonts w:ascii="Trebuchet MS" w:hAnsi="Trebuchet MS"/>
          <w:sz w:val="28"/>
          <w:szCs w:val="28"/>
        </w:rPr>
        <w:t>Develop machine learning models</w:t>
      </w:r>
    </w:p>
    <w:p w14:paraId="02EDAFA5" w14:textId="77777777" w:rsidR="00A858CF" w:rsidRPr="00A44017" w:rsidRDefault="00A858CF" w:rsidP="00A858CF">
      <w:pPr>
        <w:pStyle w:val="GraphicAnchor"/>
        <w:numPr>
          <w:ilvl w:val="0"/>
          <w:numId w:val="9"/>
        </w:numPr>
        <w:jc w:val="both"/>
        <w:rPr>
          <w:rFonts w:ascii="Trebuchet MS" w:hAnsi="Trebuchet MS"/>
          <w:sz w:val="28"/>
          <w:szCs w:val="28"/>
        </w:rPr>
      </w:pPr>
      <w:r w:rsidRPr="00A44017">
        <w:rPr>
          <w:rFonts w:ascii="Trebuchet MS" w:hAnsi="Trebuchet MS"/>
          <w:sz w:val="28"/>
          <w:szCs w:val="28"/>
        </w:rPr>
        <w:t xml:space="preserve">Determine optimal factor settings  </w:t>
      </w:r>
    </w:p>
    <w:p w14:paraId="1D3B824F" w14:textId="73780908" w:rsidR="00BC41B0" w:rsidRPr="00A44017" w:rsidRDefault="00BC41B0" w:rsidP="00BC41B0">
      <w:pPr>
        <w:rPr>
          <w:rFonts w:ascii="Trebuchet MS" w:hAnsi="Trebuchet MS"/>
        </w:rPr>
      </w:pPr>
    </w:p>
    <w:p w14:paraId="7C659364" w14:textId="6B1F6CDF" w:rsidR="00BC41B0" w:rsidRPr="00A44017" w:rsidRDefault="00BC41B0" w:rsidP="00BC41B0">
      <w:pPr>
        <w:rPr>
          <w:rFonts w:ascii="Trebuchet MS" w:hAnsi="Trebuchet MS"/>
          <w:b/>
          <w:bCs/>
          <w:sz w:val="28"/>
          <w:szCs w:val="28"/>
        </w:rPr>
      </w:pPr>
      <w:r w:rsidRPr="00A44017">
        <w:rPr>
          <w:rFonts w:ascii="Trebuchet MS" w:hAnsi="Trebuchet MS"/>
          <w:b/>
          <w:bCs/>
          <w:sz w:val="28"/>
          <w:szCs w:val="28"/>
        </w:rPr>
        <w:t>SPECIFICATION</w:t>
      </w:r>
    </w:p>
    <w:p w14:paraId="3504474F" w14:textId="77777777" w:rsidR="00A419AE" w:rsidRPr="00A44017" w:rsidRDefault="00A419AE" w:rsidP="0037211C">
      <w:pPr>
        <w:numPr>
          <w:ilvl w:val="0"/>
          <w:numId w:val="12"/>
        </w:numPr>
        <w:rPr>
          <w:rFonts w:ascii="Trebuchet MS" w:hAnsi="Trebuchet MS"/>
        </w:rPr>
        <w:sectPr w:rsidR="00A419AE" w:rsidRPr="00A44017" w:rsidSect="00874AA1">
          <w:headerReference w:type="default" r:id="rId10"/>
          <w:footerReference w:type="default" r:id="rId11"/>
          <w:pgSz w:w="12240" w:h="15840"/>
          <w:pgMar w:top="1152" w:right="1440" w:bottom="1152" w:left="1440" w:header="576" w:footer="576" w:gutter="0"/>
          <w:cols w:space="720"/>
          <w:docGrid w:linePitch="360"/>
        </w:sectPr>
      </w:pPr>
    </w:p>
    <w:p w14:paraId="60BC64CC" w14:textId="77777777" w:rsidR="0037211C" w:rsidRPr="0037211C" w:rsidRDefault="0037211C" w:rsidP="0037211C">
      <w:pPr>
        <w:numPr>
          <w:ilvl w:val="0"/>
          <w:numId w:val="12"/>
        </w:numPr>
        <w:rPr>
          <w:rFonts w:ascii="Trebuchet MS" w:hAnsi="Trebuchet MS"/>
          <w:b/>
          <w:bCs/>
        </w:rPr>
      </w:pPr>
      <w:r w:rsidRPr="0037211C">
        <w:rPr>
          <w:rFonts w:ascii="Trebuchet MS" w:hAnsi="Trebuchet MS"/>
          <w:b/>
          <w:bCs/>
        </w:rPr>
        <w:t>Software Specification</w:t>
      </w:r>
    </w:p>
    <w:p w14:paraId="3673E304" w14:textId="77777777" w:rsidR="0037211C" w:rsidRPr="0037211C" w:rsidRDefault="0037211C" w:rsidP="0037211C">
      <w:pPr>
        <w:numPr>
          <w:ilvl w:val="0"/>
          <w:numId w:val="13"/>
        </w:numPr>
        <w:rPr>
          <w:rFonts w:ascii="Trebuchet MS" w:hAnsi="Trebuchet MS"/>
          <w:b/>
          <w:bCs/>
        </w:rPr>
      </w:pPr>
      <w:r w:rsidRPr="0037211C">
        <w:rPr>
          <w:rFonts w:ascii="Trebuchet MS" w:hAnsi="Trebuchet MS"/>
          <w:b/>
          <w:bCs/>
        </w:rPr>
        <w:t>Vs Code</w:t>
      </w:r>
    </w:p>
    <w:p w14:paraId="16D8E26D" w14:textId="77777777" w:rsidR="0037211C" w:rsidRPr="0037211C" w:rsidRDefault="0037211C" w:rsidP="0037211C">
      <w:pPr>
        <w:numPr>
          <w:ilvl w:val="0"/>
          <w:numId w:val="13"/>
        </w:numPr>
        <w:rPr>
          <w:rFonts w:ascii="Trebuchet MS" w:hAnsi="Trebuchet MS"/>
          <w:b/>
          <w:bCs/>
        </w:rPr>
      </w:pPr>
      <w:r w:rsidRPr="0037211C">
        <w:rPr>
          <w:rFonts w:ascii="Trebuchet MS" w:hAnsi="Trebuchet MS"/>
          <w:b/>
          <w:bCs/>
        </w:rPr>
        <w:t xml:space="preserve">Python </w:t>
      </w:r>
    </w:p>
    <w:p w14:paraId="19733E80" w14:textId="77777777" w:rsidR="0037211C" w:rsidRPr="0037211C" w:rsidRDefault="0037211C" w:rsidP="0037211C">
      <w:pPr>
        <w:numPr>
          <w:ilvl w:val="0"/>
          <w:numId w:val="13"/>
        </w:numPr>
        <w:rPr>
          <w:rFonts w:ascii="Trebuchet MS" w:hAnsi="Trebuchet MS"/>
          <w:b/>
          <w:bCs/>
        </w:rPr>
      </w:pPr>
      <w:r w:rsidRPr="0037211C">
        <w:rPr>
          <w:rFonts w:ascii="Trebuchet MS" w:hAnsi="Trebuchet MS"/>
          <w:b/>
          <w:bCs/>
        </w:rPr>
        <w:t>Stream-lit</w:t>
      </w:r>
    </w:p>
    <w:p w14:paraId="7531723D" w14:textId="77777777" w:rsidR="0037211C" w:rsidRPr="0037211C" w:rsidRDefault="0037211C" w:rsidP="0037211C">
      <w:pPr>
        <w:numPr>
          <w:ilvl w:val="0"/>
          <w:numId w:val="13"/>
        </w:numPr>
        <w:rPr>
          <w:rFonts w:ascii="Trebuchet MS" w:hAnsi="Trebuchet MS"/>
          <w:b/>
          <w:bCs/>
        </w:rPr>
      </w:pPr>
      <w:r w:rsidRPr="0037211C">
        <w:rPr>
          <w:rFonts w:ascii="Trebuchet MS" w:hAnsi="Trebuchet MS"/>
          <w:b/>
          <w:bCs/>
        </w:rPr>
        <w:t>NumPy, Pandas</w:t>
      </w:r>
    </w:p>
    <w:p w14:paraId="4C976D42" w14:textId="4EA4B675" w:rsidR="0037211C" w:rsidRPr="00A44017" w:rsidRDefault="00A44017" w:rsidP="0037211C">
      <w:pPr>
        <w:numPr>
          <w:ilvl w:val="0"/>
          <w:numId w:val="13"/>
        </w:numPr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Jupyter Notebook</w:t>
      </w:r>
    </w:p>
    <w:p w14:paraId="0F1147BC" w14:textId="77777777" w:rsidR="001A5632" w:rsidRPr="0037211C" w:rsidRDefault="001A5632" w:rsidP="001A5632">
      <w:pPr>
        <w:ind w:left="2364"/>
        <w:rPr>
          <w:rFonts w:ascii="Trebuchet MS" w:hAnsi="Trebuchet MS"/>
          <w:b/>
          <w:bCs/>
        </w:rPr>
      </w:pPr>
    </w:p>
    <w:p w14:paraId="68475F21" w14:textId="77777777" w:rsidR="0037211C" w:rsidRPr="0037211C" w:rsidRDefault="0037211C" w:rsidP="0037211C">
      <w:pPr>
        <w:numPr>
          <w:ilvl w:val="0"/>
          <w:numId w:val="11"/>
        </w:numPr>
        <w:rPr>
          <w:rFonts w:ascii="Trebuchet MS" w:hAnsi="Trebuchet MS"/>
          <w:b/>
          <w:bCs/>
        </w:rPr>
      </w:pPr>
      <w:r w:rsidRPr="0037211C">
        <w:rPr>
          <w:rFonts w:ascii="Trebuchet MS" w:hAnsi="Trebuchet MS"/>
          <w:b/>
          <w:bCs/>
        </w:rPr>
        <w:t>Hardware Specification</w:t>
      </w:r>
    </w:p>
    <w:p w14:paraId="1519733F" w14:textId="77777777" w:rsidR="0037211C" w:rsidRPr="0037211C" w:rsidRDefault="0037211C" w:rsidP="0037211C">
      <w:pPr>
        <w:numPr>
          <w:ilvl w:val="0"/>
          <w:numId w:val="14"/>
        </w:numPr>
        <w:rPr>
          <w:rFonts w:ascii="Trebuchet MS" w:hAnsi="Trebuchet MS"/>
          <w:b/>
          <w:bCs/>
        </w:rPr>
      </w:pPr>
      <w:r w:rsidRPr="0037211C">
        <w:rPr>
          <w:rFonts w:ascii="Trebuchet MS" w:hAnsi="Trebuchet MS"/>
          <w:b/>
          <w:bCs/>
        </w:rPr>
        <w:t>Windows or mac(64-bit)</w:t>
      </w:r>
    </w:p>
    <w:p w14:paraId="0C66EDD7" w14:textId="77777777" w:rsidR="0037211C" w:rsidRPr="0037211C" w:rsidRDefault="0037211C" w:rsidP="0037211C">
      <w:pPr>
        <w:numPr>
          <w:ilvl w:val="0"/>
          <w:numId w:val="14"/>
        </w:numPr>
        <w:rPr>
          <w:rFonts w:ascii="Trebuchet MS" w:hAnsi="Trebuchet MS"/>
          <w:b/>
          <w:bCs/>
        </w:rPr>
      </w:pPr>
      <w:r w:rsidRPr="0037211C">
        <w:rPr>
          <w:rFonts w:ascii="Trebuchet MS" w:hAnsi="Trebuchet MS"/>
          <w:b/>
          <w:bCs/>
        </w:rPr>
        <w:t>Web browser (Web 2.0)</w:t>
      </w:r>
    </w:p>
    <w:p w14:paraId="63BEFC30" w14:textId="77777777" w:rsidR="0037211C" w:rsidRPr="0037211C" w:rsidRDefault="0037211C" w:rsidP="0037211C">
      <w:pPr>
        <w:numPr>
          <w:ilvl w:val="0"/>
          <w:numId w:val="14"/>
        </w:numPr>
        <w:rPr>
          <w:rFonts w:ascii="Trebuchet MS" w:hAnsi="Trebuchet MS"/>
          <w:b/>
          <w:bCs/>
        </w:rPr>
      </w:pPr>
      <w:r w:rsidRPr="0037211C">
        <w:rPr>
          <w:rFonts w:ascii="Trebuchet MS" w:hAnsi="Trebuchet MS"/>
          <w:b/>
          <w:bCs/>
        </w:rPr>
        <w:t>Internet Connection</w:t>
      </w:r>
    </w:p>
    <w:p w14:paraId="2FA0A677" w14:textId="77777777" w:rsidR="0037211C" w:rsidRPr="00A44017" w:rsidRDefault="0037211C" w:rsidP="00BC41B0">
      <w:pPr>
        <w:rPr>
          <w:rFonts w:ascii="Trebuchet MS" w:hAnsi="Trebuchet MS"/>
          <w:b/>
          <w:bCs/>
        </w:rPr>
      </w:pPr>
    </w:p>
    <w:p w14:paraId="365C6BEB" w14:textId="12A4EDAB" w:rsidR="00BC41B0" w:rsidRPr="00A44017" w:rsidRDefault="00BC41B0" w:rsidP="00BC41B0">
      <w:pPr>
        <w:rPr>
          <w:rFonts w:ascii="Trebuchet MS" w:hAnsi="Trebuchet MS"/>
        </w:rPr>
      </w:pPr>
    </w:p>
    <w:p w14:paraId="003062E4" w14:textId="77777777" w:rsidR="00A419AE" w:rsidRPr="00A44017" w:rsidRDefault="00A419AE" w:rsidP="00BC41B0">
      <w:pPr>
        <w:rPr>
          <w:rFonts w:ascii="Trebuchet MS" w:hAnsi="Trebuchet MS"/>
        </w:rPr>
        <w:sectPr w:rsidR="00A419AE" w:rsidRPr="00A44017" w:rsidSect="00A419AE">
          <w:type w:val="continuous"/>
          <w:pgSz w:w="12240" w:h="15840"/>
          <w:pgMar w:top="1152" w:right="1440" w:bottom="1152" w:left="1440" w:header="576" w:footer="576" w:gutter="0"/>
          <w:cols w:num="2" w:space="720"/>
          <w:docGrid w:linePitch="360"/>
        </w:sectPr>
      </w:pPr>
    </w:p>
    <w:p w14:paraId="5C3E6926" w14:textId="6EEDBC4B" w:rsidR="00BC41B0" w:rsidRPr="00A44017" w:rsidRDefault="00BC41B0" w:rsidP="00BC41B0">
      <w:pPr>
        <w:rPr>
          <w:rFonts w:ascii="Trebuchet MS" w:hAnsi="Trebuchet MS"/>
        </w:rPr>
      </w:pPr>
    </w:p>
    <w:sectPr w:rsidR="00BC41B0" w:rsidRPr="00A44017" w:rsidSect="00A419AE">
      <w:type w:val="continuous"/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EB31D" w14:textId="77777777" w:rsidR="00B42958" w:rsidRDefault="00B42958" w:rsidP="00524988">
      <w:pPr>
        <w:spacing w:after="0" w:line="240" w:lineRule="auto"/>
      </w:pPr>
      <w:r>
        <w:separator/>
      </w:r>
    </w:p>
  </w:endnote>
  <w:endnote w:type="continuationSeparator" w:id="0">
    <w:p w14:paraId="5B64FF46" w14:textId="77777777" w:rsidR="00B42958" w:rsidRDefault="00B42958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74"/>
      <w:gridCol w:w="12"/>
      <w:gridCol w:w="4674"/>
    </w:tblGrid>
    <w:tr w:rsidR="00BC41B0" w14:paraId="630A8B0F" w14:textId="77777777">
      <w:trPr>
        <w:trHeight w:hRule="exact" w:val="115"/>
        <w:jc w:val="center"/>
      </w:trPr>
      <w:tc>
        <w:tcPr>
          <w:tcW w:w="468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09DB89A" w14:textId="77777777" w:rsidR="00BC41B0" w:rsidRDefault="00BC41B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DBFD2E6" w14:textId="77777777" w:rsidR="00BC41B0" w:rsidRDefault="00BC41B0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23504" w14:paraId="100BE05F" w14:textId="77777777">
      <w:trPr>
        <w:gridAfter w:val="2"/>
        <w:wAfter w:w="4686" w:type="dxa"/>
        <w:jc w:val="center"/>
      </w:trPr>
      <w:tc>
        <w:tcPr>
          <w:tcW w:w="4674" w:type="dxa"/>
          <w:shd w:val="clear" w:color="auto" w:fill="auto"/>
          <w:vAlign w:val="center"/>
        </w:tcPr>
        <w:p w14:paraId="6F46F402" w14:textId="77777777" w:rsidR="00F23504" w:rsidRDefault="00F23504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3586A82" w14:textId="77777777" w:rsidR="00BC41B0" w:rsidRDefault="00BC41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95E7C" w14:textId="77777777" w:rsidR="00B42958" w:rsidRDefault="00B42958" w:rsidP="00524988">
      <w:pPr>
        <w:spacing w:after="0" w:line="240" w:lineRule="auto"/>
      </w:pPr>
      <w:r>
        <w:separator/>
      </w:r>
    </w:p>
  </w:footnote>
  <w:footnote w:type="continuationSeparator" w:id="0">
    <w:p w14:paraId="44B01FD4" w14:textId="77777777" w:rsidR="00B42958" w:rsidRDefault="00B42958" w:rsidP="00524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75236" w14:textId="2309D1A5" w:rsidR="00BC41B0" w:rsidRDefault="00BC41B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ABC73B5" wp14:editId="3AAFB0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DD8D902" w14:textId="4DFABADF" w:rsidR="00BC41B0" w:rsidRDefault="00BC41B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BC41B0"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PROJECT PROPOSAL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ABC73B5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DD8D902" w14:textId="4DFABADF" w:rsidR="00BC41B0" w:rsidRDefault="00BC41B0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BC41B0">
                          <w:rPr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PROJECT PROPOSAL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3E3CC6"/>
    <w:multiLevelType w:val="hybridMultilevel"/>
    <w:tmpl w:val="6860B0D2"/>
    <w:lvl w:ilvl="0" w:tplc="E1FAE0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F5BF3"/>
    <w:multiLevelType w:val="hybridMultilevel"/>
    <w:tmpl w:val="6234FCA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D5DE1"/>
    <w:multiLevelType w:val="hybridMultilevel"/>
    <w:tmpl w:val="621ADC08"/>
    <w:lvl w:ilvl="0" w:tplc="F5B85822">
      <w:numFmt w:val="bullet"/>
      <w:lvlText w:val="—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32273"/>
    <w:multiLevelType w:val="hybridMultilevel"/>
    <w:tmpl w:val="ABA458F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33F3F"/>
    <w:multiLevelType w:val="hybridMultilevel"/>
    <w:tmpl w:val="1B9483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86657"/>
    <w:multiLevelType w:val="hybridMultilevel"/>
    <w:tmpl w:val="E8F822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77B3F"/>
    <w:multiLevelType w:val="hybridMultilevel"/>
    <w:tmpl w:val="F4ECC7D6"/>
    <w:lvl w:ilvl="0" w:tplc="40090007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D636D2"/>
    <w:multiLevelType w:val="hybridMultilevel"/>
    <w:tmpl w:val="CBD07F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691A7F"/>
    <w:multiLevelType w:val="hybridMultilevel"/>
    <w:tmpl w:val="8258F8D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66F527F"/>
    <w:multiLevelType w:val="hybridMultilevel"/>
    <w:tmpl w:val="3C0AB34E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10"/>
  </w:num>
  <w:num w:numId="9">
    <w:abstractNumId w:val="12"/>
  </w:num>
  <w:num w:numId="10">
    <w:abstractNumId w:val="8"/>
  </w:num>
  <w:num w:numId="11">
    <w:abstractNumId w:val="1"/>
  </w:num>
  <w:num w:numId="12">
    <w:abstractNumId w:val="2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1B0"/>
    <w:rsid w:val="00044941"/>
    <w:rsid w:val="00076856"/>
    <w:rsid w:val="00097C80"/>
    <w:rsid w:val="00151A42"/>
    <w:rsid w:val="00185E72"/>
    <w:rsid w:val="001A5632"/>
    <w:rsid w:val="001E3ADA"/>
    <w:rsid w:val="002261A4"/>
    <w:rsid w:val="002F1EA7"/>
    <w:rsid w:val="003169C1"/>
    <w:rsid w:val="00320CE5"/>
    <w:rsid w:val="0037211C"/>
    <w:rsid w:val="00432A3E"/>
    <w:rsid w:val="00481FAD"/>
    <w:rsid w:val="00483FFD"/>
    <w:rsid w:val="004D755B"/>
    <w:rsid w:val="005244D5"/>
    <w:rsid w:val="00524988"/>
    <w:rsid w:val="00563FE4"/>
    <w:rsid w:val="005733DE"/>
    <w:rsid w:val="00575138"/>
    <w:rsid w:val="00575C9D"/>
    <w:rsid w:val="005854E9"/>
    <w:rsid w:val="00635D86"/>
    <w:rsid w:val="00656A81"/>
    <w:rsid w:val="006D2A40"/>
    <w:rsid w:val="00714389"/>
    <w:rsid w:val="00783197"/>
    <w:rsid w:val="007B28BC"/>
    <w:rsid w:val="00874AA1"/>
    <w:rsid w:val="009442C8"/>
    <w:rsid w:val="009F2B2F"/>
    <w:rsid w:val="00A419AE"/>
    <w:rsid w:val="00A44017"/>
    <w:rsid w:val="00A858CF"/>
    <w:rsid w:val="00B42958"/>
    <w:rsid w:val="00BC41B0"/>
    <w:rsid w:val="00C277A0"/>
    <w:rsid w:val="00D50940"/>
    <w:rsid w:val="00F23504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19D855"/>
  <w15:chartTrackingRefBased/>
  <w15:docId w15:val="{1CAA1AA1-4042-4E75-B093-3D59C0B7E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paragraph" w:customStyle="1" w:styleId="GraphicAnchor">
    <w:name w:val="Graphic Anchor"/>
    <w:basedOn w:val="Normal"/>
    <w:uiPriority w:val="8"/>
    <w:qFormat/>
    <w:rsid w:val="00A858CF"/>
    <w:pPr>
      <w:spacing w:after="0" w:line="240" w:lineRule="auto"/>
    </w:pPr>
    <w:rPr>
      <w:sz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is\AppData\Roaming\Microsoft\Templates\Project%20based%20learn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</Template>
  <TotalTime>21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subject/>
  <dc:creator>Abhishek Rana</dc:creator>
  <cp:keywords/>
  <dc:description/>
  <cp:lastModifiedBy>ABHISHEK RANA</cp:lastModifiedBy>
  <cp:revision>17</cp:revision>
  <dcterms:created xsi:type="dcterms:W3CDTF">2022-03-14T15:46:00Z</dcterms:created>
  <dcterms:modified xsi:type="dcterms:W3CDTF">2022-03-14T16:08:00Z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